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2377" w14:textId="77777777" w:rsidR="002C79E6" w:rsidRDefault="002C79E6" w:rsidP="002C79E6"/>
    <w:p w14:paraId="7CB342DA" w14:textId="77777777" w:rsidR="002C79E6" w:rsidRDefault="002C79E6" w:rsidP="002C79E6"/>
    <w:p w14:paraId="04188EFF" w14:textId="77777777" w:rsidR="002C79E6" w:rsidRDefault="002C79E6" w:rsidP="002C79E6"/>
    <w:p w14:paraId="3D329265" w14:textId="77777777" w:rsidR="002C79E6" w:rsidRDefault="002C79E6" w:rsidP="002C79E6"/>
    <w:p w14:paraId="58270AA6" w14:textId="77777777" w:rsidR="002C79E6" w:rsidRDefault="002C79E6" w:rsidP="002C79E6"/>
    <w:p w14:paraId="6CD079F6" w14:textId="7FB2DB86" w:rsidR="6A36C4BF" w:rsidRPr="00B12BA3" w:rsidRDefault="00B12BA3" w:rsidP="00B12BA3">
      <w:pPr>
        <w:pStyle w:val="Title"/>
        <w:rPr>
          <w:rFonts w:ascii="Times New Roman" w:hAnsi="Times New Roman" w:cs="Times New Roman"/>
          <w:sz w:val="24"/>
        </w:rPr>
      </w:pPr>
      <w:r w:rsidRPr="00B12BA3">
        <w:rPr>
          <w:rFonts w:ascii="Times New Roman" w:hAnsi="Times New Roman" w:cs="Times New Roman"/>
          <w:sz w:val="24"/>
        </w:rPr>
        <w:t>CS 250 Final Project</w:t>
      </w:r>
    </w:p>
    <w:p w14:paraId="14E3D5A5" w14:textId="6A3A758E" w:rsidR="201D26C8" w:rsidRPr="00B12BA3" w:rsidRDefault="201D26C8" w:rsidP="00B12BA3">
      <w:pPr>
        <w:pStyle w:val="Subtitle"/>
        <w:rPr>
          <w:rFonts w:ascii="Times New Roman" w:hAnsi="Times New Roman" w:cs="Times New Roman"/>
          <w:sz w:val="24"/>
          <w:szCs w:val="24"/>
        </w:rPr>
      </w:pPr>
    </w:p>
    <w:p w14:paraId="0387D76A" w14:textId="42FDE3EF" w:rsidR="00A417C1" w:rsidRPr="00B12BA3" w:rsidRDefault="00B12BA3" w:rsidP="00B12BA3">
      <w:pPr>
        <w:pStyle w:val="Subtitle"/>
        <w:rPr>
          <w:rFonts w:ascii="Times New Roman" w:hAnsi="Times New Roman" w:cs="Times New Roman"/>
          <w:sz w:val="24"/>
          <w:szCs w:val="24"/>
        </w:rPr>
      </w:pPr>
      <w:r w:rsidRPr="00B12BA3">
        <w:rPr>
          <w:rFonts w:ascii="Times New Roman" w:hAnsi="Times New Roman" w:cs="Times New Roman"/>
          <w:sz w:val="24"/>
          <w:szCs w:val="24"/>
        </w:rPr>
        <w:t>Joseph Toj</w:t>
      </w:r>
    </w:p>
    <w:p w14:paraId="0D5FA107" w14:textId="13BAC687" w:rsidR="002C79E6" w:rsidRPr="00B12BA3" w:rsidRDefault="00B12BA3" w:rsidP="00B12BA3">
      <w:pPr>
        <w:pStyle w:val="Subtitle"/>
        <w:rPr>
          <w:rFonts w:ascii="Times New Roman" w:hAnsi="Times New Roman" w:cs="Times New Roman"/>
          <w:sz w:val="24"/>
          <w:szCs w:val="24"/>
        </w:rPr>
      </w:pPr>
      <w:r w:rsidRPr="00B12BA3">
        <w:rPr>
          <w:rFonts w:ascii="Times New Roman" w:hAnsi="Times New Roman" w:cs="Times New Roman"/>
          <w:sz w:val="24"/>
          <w:szCs w:val="24"/>
        </w:rPr>
        <w:t>SNHU</w:t>
      </w:r>
    </w:p>
    <w:p w14:paraId="330E7406" w14:textId="0AFB0B82" w:rsidR="002C79E6" w:rsidRPr="00B12BA3" w:rsidRDefault="00B12BA3" w:rsidP="00B12BA3">
      <w:pPr>
        <w:pStyle w:val="Subtitle"/>
        <w:rPr>
          <w:rFonts w:ascii="Times New Roman" w:hAnsi="Times New Roman" w:cs="Times New Roman"/>
          <w:sz w:val="24"/>
          <w:szCs w:val="24"/>
        </w:rPr>
      </w:pPr>
      <w:r w:rsidRPr="00B12BA3">
        <w:rPr>
          <w:rFonts w:ascii="Times New Roman" w:hAnsi="Times New Roman" w:cs="Times New Roman"/>
          <w:sz w:val="24"/>
          <w:szCs w:val="24"/>
        </w:rPr>
        <w:t>CS-250-13626-M01 Software Development Lifecycle</w:t>
      </w:r>
    </w:p>
    <w:p w14:paraId="03E4581F" w14:textId="64AFFE85" w:rsidR="00B12BA3" w:rsidRPr="00B12BA3" w:rsidRDefault="00B12BA3" w:rsidP="00B12BA3">
      <w:pPr>
        <w:pStyle w:val="Subtitle"/>
        <w:rPr>
          <w:rFonts w:ascii="Times New Roman" w:hAnsi="Times New Roman" w:cs="Times New Roman"/>
          <w:sz w:val="24"/>
          <w:szCs w:val="24"/>
        </w:rPr>
      </w:pPr>
      <w:r w:rsidRPr="00B12BA3">
        <w:rPr>
          <w:rFonts w:ascii="Times New Roman" w:hAnsi="Times New Roman" w:cs="Times New Roman"/>
          <w:sz w:val="24"/>
          <w:szCs w:val="24"/>
        </w:rPr>
        <w:t>Judy Mason</w:t>
      </w:r>
    </w:p>
    <w:p w14:paraId="4C85D555" w14:textId="10C95405" w:rsidR="201D26C8" w:rsidRPr="00B12BA3" w:rsidRDefault="201D26C8" w:rsidP="00B12BA3">
      <w:pPr>
        <w:pStyle w:val="Subtitle"/>
        <w:rPr>
          <w:rFonts w:ascii="Times New Roman" w:hAnsi="Times New Roman" w:cs="Times New Roman"/>
          <w:sz w:val="24"/>
          <w:szCs w:val="24"/>
        </w:rPr>
      </w:pPr>
    </w:p>
    <w:p w14:paraId="4555FED6" w14:textId="77777777" w:rsidR="201D26C8" w:rsidRPr="00B12BA3" w:rsidRDefault="201D26C8" w:rsidP="00B12BA3">
      <w:pPr>
        <w:pStyle w:val="Title2"/>
        <w:rPr>
          <w:rFonts w:ascii="Times New Roman" w:eastAsia="Calibri" w:hAnsi="Times New Roman" w:cs="Times New Roman"/>
          <w:sz w:val="24"/>
        </w:rPr>
      </w:pPr>
    </w:p>
    <w:p w14:paraId="0F1E333C" w14:textId="77777777" w:rsidR="201D26C8" w:rsidRPr="00B12BA3" w:rsidRDefault="201D26C8" w:rsidP="00B12BA3">
      <w:pPr>
        <w:pStyle w:val="Title2"/>
        <w:rPr>
          <w:rFonts w:ascii="Times New Roman" w:eastAsia="Calibri" w:hAnsi="Times New Roman" w:cs="Times New Roman"/>
          <w:sz w:val="24"/>
        </w:rPr>
      </w:pPr>
    </w:p>
    <w:p w14:paraId="14A02FF5" w14:textId="77777777" w:rsidR="201D26C8" w:rsidRPr="00B12BA3" w:rsidRDefault="201D26C8" w:rsidP="00B12BA3">
      <w:pPr>
        <w:pStyle w:val="Title2"/>
        <w:rPr>
          <w:rFonts w:ascii="Times New Roman" w:eastAsia="Calibri" w:hAnsi="Times New Roman" w:cs="Times New Roman"/>
          <w:sz w:val="24"/>
        </w:rPr>
      </w:pPr>
    </w:p>
    <w:p w14:paraId="605C9574" w14:textId="77777777" w:rsidR="201D26C8" w:rsidRPr="00B12BA3" w:rsidRDefault="201D26C8" w:rsidP="00B12BA3">
      <w:pPr>
        <w:pStyle w:val="Title2"/>
        <w:rPr>
          <w:rFonts w:ascii="Times New Roman" w:eastAsia="Calibri" w:hAnsi="Times New Roman" w:cs="Times New Roman"/>
          <w:sz w:val="24"/>
        </w:rPr>
      </w:pPr>
    </w:p>
    <w:p w14:paraId="5ADE7FF8" w14:textId="77777777" w:rsidR="201D26C8" w:rsidRPr="00B12BA3" w:rsidRDefault="201D26C8" w:rsidP="00B12BA3">
      <w:pPr>
        <w:pStyle w:val="Title2"/>
        <w:rPr>
          <w:rFonts w:ascii="Times New Roman" w:eastAsia="Calibri" w:hAnsi="Times New Roman" w:cs="Times New Roman"/>
          <w:sz w:val="24"/>
        </w:rPr>
      </w:pPr>
    </w:p>
    <w:p w14:paraId="24E03E76" w14:textId="77777777" w:rsidR="201D26C8" w:rsidRPr="00B12BA3" w:rsidRDefault="201D26C8" w:rsidP="00B12BA3">
      <w:pPr>
        <w:pStyle w:val="Title2"/>
        <w:rPr>
          <w:rFonts w:ascii="Times New Roman" w:eastAsia="Calibri" w:hAnsi="Times New Roman" w:cs="Times New Roman"/>
          <w:sz w:val="24"/>
        </w:rPr>
      </w:pPr>
    </w:p>
    <w:p w14:paraId="49C907E3" w14:textId="77777777" w:rsidR="201D26C8" w:rsidRPr="00B12BA3" w:rsidRDefault="201D26C8" w:rsidP="00B12BA3">
      <w:pPr>
        <w:pStyle w:val="Title2"/>
        <w:rPr>
          <w:rFonts w:ascii="Times New Roman" w:eastAsia="Calibri" w:hAnsi="Times New Roman" w:cs="Times New Roman"/>
          <w:sz w:val="24"/>
        </w:rPr>
      </w:pPr>
    </w:p>
    <w:p w14:paraId="40407332" w14:textId="3A851E7A" w:rsidR="000D4642" w:rsidRPr="00B12BA3" w:rsidRDefault="000D4642" w:rsidP="00B12BA3">
      <w:pPr>
        <w:ind w:firstLine="0"/>
        <w:rPr>
          <w:rFonts w:ascii="Times New Roman" w:eastAsia="Calibri" w:hAnsi="Times New Roman" w:cs="Times New Roman"/>
          <w:sz w:val="24"/>
        </w:rPr>
      </w:pPr>
    </w:p>
    <w:p w14:paraId="30DF35A5" w14:textId="77777777" w:rsidR="00B12BA3" w:rsidRPr="00B12BA3" w:rsidRDefault="00B12BA3" w:rsidP="00B12BA3">
      <w:pPr>
        <w:ind w:firstLine="0"/>
        <w:rPr>
          <w:rFonts w:ascii="Times New Roman" w:eastAsia="Calibri" w:hAnsi="Times New Roman" w:cs="Times New Roman"/>
          <w:sz w:val="24"/>
        </w:rPr>
      </w:pPr>
    </w:p>
    <w:p w14:paraId="3D950A64" w14:textId="77777777" w:rsidR="00B12BA3" w:rsidRPr="00B12BA3" w:rsidRDefault="00B12BA3" w:rsidP="00B12BA3">
      <w:pPr>
        <w:ind w:firstLine="0"/>
        <w:rPr>
          <w:rFonts w:ascii="Times New Roman" w:eastAsia="Calibri" w:hAnsi="Times New Roman" w:cs="Times New Roman"/>
          <w:sz w:val="24"/>
        </w:rPr>
      </w:pPr>
    </w:p>
    <w:p w14:paraId="70158760" w14:textId="77777777" w:rsidR="00B12BA3" w:rsidRPr="00B12BA3" w:rsidRDefault="00B12BA3" w:rsidP="00B12BA3">
      <w:pPr>
        <w:ind w:firstLine="0"/>
        <w:rPr>
          <w:rFonts w:ascii="Times New Roman" w:eastAsia="Calibri" w:hAnsi="Times New Roman" w:cs="Times New Roman"/>
          <w:sz w:val="24"/>
        </w:rPr>
      </w:pPr>
    </w:p>
    <w:p w14:paraId="20166BBE" w14:textId="77777777" w:rsidR="00B12BA3" w:rsidRPr="00B12BA3" w:rsidRDefault="00B12BA3" w:rsidP="00B12BA3">
      <w:pPr>
        <w:ind w:firstLine="0"/>
        <w:rPr>
          <w:rFonts w:ascii="Times New Roman" w:eastAsia="Calibri" w:hAnsi="Times New Roman" w:cs="Times New Roman"/>
          <w:sz w:val="24"/>
        </w:rPr>
      </w:pPr>
    </w:p>
    <w:p w14:paraId="25113A2E"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lastRenderedPageBreak/>
        <w:t>Applying Roles:</w:t>
      </w:r>
    </w:p>
    <w:p w14:paraId="20F1C5D6" w14:textId="77777777" w:rsidR="00B12BA3" w:rsidRPr="00B12BA3" w:rsidRDefault="00B12BA3" w:rsidP="00B12BA3">
      <w:pPr>
        <w:ind w:firstLine="0"/>
        <w:rPr>
          <w:rFonts w:ascii="Times New Roman" w:eastAsia="Calibri" w:hAnsi="Times New Roman" w:cs="Times New Roman"/>
          <w:sz w:val="24"/>
        </w:rPr>
      </w:pPr>
    </w:p>
    <w:p w14:paraId="763F7563"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The success of the SNHU Travel project depended on the meaningful contributions from every role within our Scrum-Agile team. I managed the backlog prioritization according to customer needs during my role as Product Owner. The Scrum Master conducted daily stand-up meetings while removing obstacles and maintaining adherence to Agile principles. Designers, developers, and testers comprised the Development Team which worked together to create functional product increments. The Product Owner outlined requirements for the booking system feature which the Development Team then implemented and tested while the Scrum Master maintained effective communication throughout the project iterations.</w:t>
      </w:r>
    </w:p>
    <w:p w14:paraId="7B873E36" w14:textId="77777777" w:rsidR="00B12BA3" w:rsidRPr="00B12BA3" w:rsidRDefault="00B12BA3" w:rsidP="00B12BA3">
      <w:pPr>
        <w:ind w:firstLine="0"/>
        <w:rPr>
          <w:rFonts w:ascii="Times New Roman" w:eastAsia="Calibri" w:hAnsi="Times New Roman" w:cs="Times New Roman"/>
          <w:sz w:val="24"/>
        </w:rPr>
      </w:pPr>
    </w:p>
    <w:p w14:paraId="0E6AA983" w14:textId="77777777" w:rsidR="00B12BA3" w:rsidRPr="00B12BA3" w:rsidRDefault="00B12BA3" w:rsidP="00B12BA3">
      <w:pPr>
        <w:ind w:firstLine="0"/>
        <w:rPr>
          <w:rFonts w:ascii="Times New Roman" w:eastAsia="Calibri" w:hAnsi="Times New Roman" w:cs="Times New Roman"/>
          <w:sz w:val="24"/>
        </w:rPr>
      </w:pPr>
    </w:p>
    <w:p w14:paraId="2CF5BEDD" w14:textId="77777777" w:rsidR="00B12BA3" w:rsidRPr="00B12BA3" w:rsidRDefault="00B12BA3" w:rsidP="00B12BA3">
      <w:pPr>
        <w:ind w:firstLine="0"/>
        <w:rPr>
          <w:rFonts w:ascii="Times New Roman" w:eastAsia="Calibri" w:hAnsi="Times New Roman" w:cs="Times New Roman"/>
          <w:sz w:val="24"/>
        </w:rPr>
      </w:pPr>
    </w:p>
    <w:p w14:paraId="6AA7E792"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Completing User Stories:</w:t>
      </w:r>
    </w:p>
    <w:p w14:paraId="466BAA39" w14:textId="77777777" w:rsidR="00B12BA3" w:rsidRPr="00B12BA3" w:rsidRDefault="00B12BA3" w:rsidP="00B12BA3">
      <w:pPr>
        <w:ind w:firstLine="0"/>
        <w:rPr>
          <w:rFonts w:ascii="Times New Roman" w:eastAsia="Calibri" w:hAnsi="Times New Roman" w:cs="Times New Roman"/>
          <w:sz w:val="24"/>
        </w:rPr>
      </w:pPr>
    </w:p>
    <w:p w14:paraId="2B6E32E9"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 xml:space="preserve">Through the Scrum-Agile framework user stories reached completion through iterative development focused on short cycles of value delivery. An instance of progress was seen through the establishment of a system for user authentication. The first </w:t>
      </w:r>
      <w:proofErr w:type="gramStart"/>
      <w:r w:rsidRPr="00B12BA3">
        <w:rPr>
          <w:rFonts w:ascii="Times New Roman" w:eastAsia="Calibri" w:hAnsi="Times New Roman" w:cs="Times New Roman"/>
          <w:sz w:val="24"/>
        </w:rPr>
        <w:t>user story</w:t>
      </w:r>
      <w:proofErr w:type="gramEnd"/>
      <w:r w:rsidRPr="00B12BA3">
        <w:rPr>
          <w:rFonts w:ascii="Times New Roman" w:eastAsia="Calibri" w:hAnsi="Times New Roman" w:cs="Times New Roman"/>
          <w:sz w:val="24"/>
        </w:rPr>
        <w:t xml:space="preserve"> demanded a simple login system that the team delivered during Sprint 1. Stakeholder feedback prompted the integration of new security features including two-factor authentication during Sprint 2. The iterative approach delivered ongoing enhancements while maintaining alignment with client expectations.</w:t>
      </w:r>
    </w:p>
    <w:p w14:paraId="3DA3E531" w14:textId="77777777" w:rsidR="00B12BA3" w:rsidRPr="00B12BA3" w:rsidRDefault="00B12BA3" w:rsidP="00B12BA3">
      <w:pPr>
        <w:ind w:firstLine="0"/>
        <w:rPr>
          <w:rFonts w:ascii="Times New Roman" w:eastAsia="Calibri" w:hAnsi="Times New Roman" w:cs="Times New Roman"/>
          <w:sz w:val="24"/>
        </w:rPr>
      </w:pPr>
    </w:p>
    <w:p w14:paraId="539C6CC1" w14:textId="77777777" w:rsidR="00B12BA3" w:rsidRPr="00B12BA3" w:rsidRDefault="00B12BA3" w:rsidP="00B12BA3">
      <w:pPr>
        <w:ind w:firstLine="0"/>
        <w:rPr>
          <w:rFonts w:ascii="Times New Roman" w:eastAsia="Calibri" w:hAnsi="Times New Roman" w:cs="Times New Roman"/>
          <w:sz w:val="24"/>
        </w:rPr>
      </w:pPr>
    </w:p>
    <w:p w14:paraId="33050DCB" w14:textId="77777777" w:rsidR="00B12BA3" w:rsidRPr="00B12BA3" w:rsidRDefault="00B12BA3" w:rsidP="00B12BA3">
      <w:pPr>
        <w:ind w:firstLine="0"/>
        <w:rPr>
          <w:rFonts w:ascii="Times New Roman" w:eastAsia="Calibri" w:hAnsi="Times New Roman" w:cs="Times New Roman"/>
          <w:sz w:val="24"/>
        </w:rPr>
      </w:pPr>
    </w:p>
    <w:p w14:paraId="63EEEAE1"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Handling Interruptions:</w:t>
      </w:r>
    </w:p>
    <w:p w14:paraId="5FB5942D" w14:textId="77777777" w:rsidR="00B12BA3" w:rsidRPr="00B12BA3" w:rsidRDefault="00B12BA3" w:rsidP="00B12BA3">
      <w:pPr>
        <w:ind w:firstLine="0"/>
        <w:rPr>
          <w:rFonts w:ascii="Times New Roman" w:eastAsia="Calibri" w:hAnsi="Times New Roman" w:cs="Times New Roman"/>
          <w:sz w:val="24"/>
        </w:rPr>
      </w:pPr>
    </w:p>
    <w:p w14:paraId="54026567"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SNHU Travel submitted a substantial change request during development which necessitated updates to our payment processing system. Our use of Agile principles allowed us to shift our project priorities while maintaining the schedule. The Scrum team performed backlog refinement to reassess priorities and updated sprint goals as needed. We launched incremental updates to avoid delaying the release while we continued developing other planned features.</w:t>
      </w:r>
    </w:p>
    <w:p w14:paraId="7AF8FF33" w14:textId="77777777" w:rsidR="00B12BA3" w:rsidRPr="00B12BA3" w:rsidRDefault="00B12BA3" w:rsidP="00B12BA3">
      <w:pPr>
        <w:ind w:firstLine="0"/>
        <w:rPr>
          <w:rFonts w:ascii="Times New Roman" w:eastAsia="Calibri" w:hAnsi="Times New Roman" w:cs="Times New Roman"/>
          <w:sz w:val="24"/>
        </w:rPr>
      </w:pPr>
    </w:p>
    <w:p w14:paraId="3D633F1D" w14:textId="77777777" w:rsidR="00B12BA3" w:rsidRPr="00B12BA3" w:rsidRDefault="00B12BA3" w:rsidP="00B12BA3">
      <w:pPr>
        <w:ind w:firstLine="0"/>
        <w:rPr>
          <w:rFonts w:ascii="Times New Roman" w:eastAsia="Calibri" w:hAnsi="Times New Roman" w:cs="Times New Roman"/>
          <w:sz w:val="24"/>
        </w:rPr>
      </w:pPr>
    </w:p>
    <w:p w14:paraId="2379117B" w14:textId="77777777" w:rsidR="00B12BA3" w:rsidRPr="00B12BA3" w:rsidRDefault="00B12BA3" w:rsidP="00B12BA3">
      <w:pPr>
        <w:ind w:firstLine="0"/>
        <w:rPr>
          <w:rFonts w:ascii="Times New Roman" w:eastAsia="Calibri" w:hAnsi="Times New Roman" w:cs="Times New Roman"/>
          <w:sz w:val="24"/>
        </w:rPr>
      </w:pPr>
    </w:p>
    <w:p w14:paraId="76A05C45"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Communication:</w:t>
      </w:r>
    </w:p>
    <w:p w14:paraId="0100B2F0" w14:textId="77777777" w:rsidR="00B12BA3" w:rsidRPr="00B12BA3" w:rsidRDefault="00B12BA3" w:rsidP="00B12BA3">
      <w:pPr>
        <w:ind w:firstLine="0"/>
        <w:rPr>
          <w:rFonts w:ascii="Times New Roman" w:eastAsia="Calibri" w:hAnsi="Times New Roman" w:cs="Times New Roman"/>
          <w:sz w:val="24"/>
        </w:rPr>
      </w:pPr>
    </w:p>
    <w:p w14:paraId="12DD5C02"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 xml:space="preserve">Our project succeeded because of effective communication between team members. Real-time discussions were conducted on Slack while task management was handled through Jira and daily stand-ups dealt with project blockers. In the stand-up meeting of Sprint 3 a developer discussed the difficulties they </w:t>
      </w:r>
      <w:proofErr w:type="gramStart"/>
      <w:r w:rsidRPr="00B12BA3">
        <w:rPr>
          <w:rFonts w:ascii="Times New Roman" w:eastAsia="Calibri" w:hAnsi="Times New Roman" w:cs="Times New Roman"/>
          <w:sz w:val="24"/>
        </w:rPr>
        <w:t>were encountering</w:t>
      </w:r>
      <w:proofErr w:type="gramEnd"/>
      <w:r w:rsidRPr="00B12BA3">
        <w:rPr>
          <w:rFonts w:ascii="Times New Roman" w:eastAsia="Calibri" w:hAnsi="Times New Roman" w:cs="Times New Roman"/>
          <w:sz w:val="24"/>
        </w:rPr>
        <w:t xml:space="preserve"> with API integration. The team quickly escalated the issue and arranged a collaborative debugging session which led to a resolution within hours. Team transparency helped establish a cohesive group environment while reducing project delays.</w:t>
      </w:r>
    </w:p>
    <w:p w14:paraId="511F82C2" w14:textId="77777777" w:rsidR="00B12BA3" w:rsidRPr="00B12BA3" w:rsidRDefault="00B12BA3" w:rsidP="00B12BA3">
      <w:pPr>
        <w:ind w:firstLine="0"/>
        <w:rPr>
          <w:rFonts w:ascii="Times New Roman" w:eastAsia="Calibri" w:hAnsi="Times New Roman" w:cs="Times New Roman"/>
          <w:sz w:val="24"/>
        </w:rPr>
      </w:pPr>
    </w:p>
    <w:p w14:paraId="23B2A2FB" w14:textId="77777777" w:rsidR="00B12BA3" w:rsidRDefault="00B12BA3" w:rsidP="00B12BA3">
      <w:pPr>
        <w:ind w:firstLine="0"/>
        <w:rPr>
          <w:rFonts w:ascii="Times New Roman" w:eastAsia="Calibri" w:hAnsi="Times New Roman" w:cs="Times New Roman"/>
          <w:sz w:val="24"/>
        </w:rPr>
      </w:pPr>
    </w:p>
    <w:p w14:paraId="4625BA5B" w14:textId="77777777" w:rsidR="00B12BA3" w:rsidRPr="00B12BA3" w:rsidRDefault="00B12BA3" w:rsidP="00B12BA3">
      <w:pPr>
        <w:ind w:firstLine="0"/>
        <w:rPr>
          <w:rFonts w:ascii="Times New Roman" w:eastAsia="Calibri" w:hAnsi="Times New Roman" w:cs="Times New Roman"/>
          <w:sz w:val="24"/>
        </w:rPr>
      </w:pPr>
    </w:p>
    <w:p w14:paraId="172333CE"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lastRenderedPageBreak/>
        <w:t>Organizational Tools:</w:t>
      </w:r>
    </w:p>
    <w:p w14:paraId="3C87174A" w14:textId="77777777" w:rsidR="00B12BA3" w:rsidRPr="00B12BA3" w:rsidRDefault="00B12BA3" w:rsidP="00B12BA3">
      <w:pPr>
        <w:ind w:firstLine="0"/>
        <w:rPr>
          <w:rFonts w:ascii="Times New Roman" w:eastAsia="Calibri" w:hAnsi="Times New Roman" w:cs="Times New Roman"/>
          <w:sz w:val="24"/>
        </w:rPr>
      </w:pPr>
    </w:p>
    <w:p w14:paraId="2595473A"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Our efficiency improved greatly thanks to the combined use of essential organizational tools and Scrum-Agile practices. Through Jira teams managed their sprint planning and backlog while Confluence acted as the central knowledge repository. Sprint Planning sessions helped us align our team's deliverables while Sprint Reviews allowed stakeholders to give continuous feedback. Through Sprint Retrospectives we pinpointed improvement areas like enhancing our code review process to eliminate bottlenecks.</w:t>
      </w:r>
    </w:p>
    <w:p w14:paraId="6ADA51A3" w14:textId="77777777" w:rsidR="00B12BA3" w:rsidRPr="00B12BA3" w:rsidRDefault="00B12BA3" w:rsidP="00B12BA3">
      <w:pPr>
        <w:ind w:firstLine="0"/>
        <w:rPr>
          <w:rFonts w:ascii="Times New Roman" w:eastAsia="Calibri" w:hAnsi="Times New Roman" w:cs="Times New Roman"/>
          <w:sz w:val="24"/>
        </w:rPr>
      </w:pPr>
    </w:p>
    <w:p w14:paraId="333BA6C8" w14:textId="1D06CFAC"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Evaluating Agile Process:</w:t>
      </w:r>
    </w:p>
    <w:p w14:paraId="127A0453" w14:textId="77777777"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The SNHU Travel project experienced both positive outcomes and obstacles while utilizing the Scrum-Agile approach.</w:t>
      </w:r>
    </w:p>
    <w:p w14:paraId="50BB8108" w14:textId="77777777" w:rsidR="00B12BA3" w:rsidRDefault="00B12BA3" w:rsidP="00B12BA3">
      <w:pPr>
        <w:ind w:firstLine="0"/>
        <w:rPr>
          <w:rFonts w:ascii="Times New Roman" w:eastAsia="Calibri" w:hAnsi="Times New Roman" w:cs="Times New Roman"/>
          <w:sz w:val="24"/>
        </w:rPr>
      </w:pPr>
    </w:p>
    <w:p w14:paraId="145063C5" w14:textId="2959AA7D" w:rsid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Pros: Enhanced flexibility, continuous feedback, and faster time-to-market.</w:t>
      </w:r>
    </w:p>
    <w:p w14:paraId="246551A2" w14:textId="77777777" w:rsidR="00B12BA3" w:rsidRDefault="00B12BA3" w:rsidP="00B12BA3">
      <w:pPr>
        <w:ind w:firstLine="0"/>
        <w:rPr>
          <w:rFonts w:ascii="Times New Roman" w:eastAsia="Calibri" w:hAnsi="Times New Roman" w:cs="Times New Roman"/>
          <w:sz w:val="24"/>
        </w:rPr>
      </w:pPr>
    </w:p>
    <w:p w14:paraId="52548A4C" w14:textId="6FEE4F4E" w:rsid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 xml:space="preserve">Cons: Remote teams face difficulties maintaining scope control because of evolving </w:t>
      </w:r>
    </w:p>
    <w:p w14:paraId="3224DFCA" w14:textId="12DA0DEA" w:rsid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requirements that demand unceasing collaboration.</w:t>
      </w:r>
    </w:p>
    <w:p w14:paraId="6937CED6" w14:textId="77777777" w:rsidR="00B12BA3" w:rsidRDefault="00B12BA3" w:rsidP="00B12BA3">
      <w:pPr>
        <w:ind w:firstLine="0"/>
        <w:rPr>
          <w:rFonts w:ascii="Times New Roman" w:eastAsia="Calibri" w:hAnsi="Times New Roman" w:cs="Times New Roman"/>
          <w:sz w:val="24"/>
        </w:rPr>
      </w:pPr>
    </w:p>
    <w:p w14:paraId="2D1B724C" w14:textId="6B103E6D" w:rsidR="00B12BA3" w:rsidRPr="00B12BA3" w:rsidRDefault="00B12BA3" w:rsidP="00B12BA3">
      <w:pPr>
        <w:ind w:firstLine="0"/>
        <w:rPr>
          <w:rFonts w:ascii="Times New Roman" w:eastAsia="Calibri" w:hAnsi="Times New Roman" w:cs="Times New Roman"/>
          <w:sz w:val="24"/>
        </w:rPr>
      </w:pPr>
      <w:r w:rsidRPr="00B12BA3">
        <w:rPr>
          <w:rFonts w:ascii="Times New Roman" w:eastAsia="Calibri" w:hAnsi="Times New Roman" w:cs="Times New Roman"/>
          <w:sz w:val="24"/>
        </w:rPr>
        <w:t>SNHU Travel selected Scrum-Agile methodology because it best accommodated changing project requirements while delivering iterative enhancements and maintaining client alignment.</w:t>
      </w:r>
    </w:p>
    <w:sectPr w:rsidR="00B12BA3" w:rsidRPr="00B12BA3" w:rsidSect="0055700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244A3" w14:textId="77777777" w:rsidR="00B12BA3" w:rsidRDefault="00B12BA3">
      <w:pPr>
        <w:spacing w:line="240" w:lineRule="auto"/>
      </w:pPr>
      <w:r>
        <w:separator/>
      </w:r>
    </w:p>
    <w:p w14:paraId="349FE387" w14:textId="77777777" w:rsidR="00B12BA3" w:rsidRDefault="00B12BA3"/>
  </w:endnote>
  <w:endnote w:type="continuationSeparator" w:id="0">
    <w:p w14:paraId="16DE1F33" w14:textId="77777777" w:rsidR="00B12BA3" w:rsidRDefault="00B12BA3">
      <w:pPr>
        <w:spacing w:line="240" w:lineRule="auto"/>
      </w:pPr>
      <w:r>
        <w:continuationSeparator/>
      </w:r>
    </w:p>
    <w:p w14:paraId="625FB347" w14:textId="77777777" w:rsidR="00B12BA3" w:rsidRDefault="00B12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50D4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C3EC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5306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1237E" w14:textId="77777777" w:rsidR="00B12BA3" w:rsidRDefault="00B12BA3">
      <w:pPr>
        <w:spacing w:line="240" w:lineRule="auto"/>
      </w:pPr>
      <w:r>
        <w:separator/>
      </w:r>
    </w:p>
    <w:p w14:paraId="646B7F33" w14:textId="77777777" w:rsidR="00B12BA3" w:rsidRDefault="00B12BA3"/>
  </w:footnote>
  <w:footnote w:type="continuationSeparator" w:id="0">
    <w:p w14:paraId="7427F0C6" w14:textId="77777777" w:rsidR="00B12BA3" w:rsidRDefault="00B12BA3">
      <w:pPr>
        <w:spacing w:line="240" w:lineRule="auto"/>
      </w:pPr>
      <w:r>
        <w:continuationSeparator/>
      </w:r>
    </w:p>
    <w:p w14:paraId="3B4CC2BB" w14:textId="77777777" w:rsidR="00B12BA3" w:rsidRDefault="00B12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2023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FD51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6BA2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A3"/>
    <w:rsid w:val="00023AFE"/>
    <w:rsid w:val="000A3D9B"/>
    <w:rsid w:val="000D4642"/>
    <w:rsid w:val="000D539D"/>
    <w:rsid w:val="00116273"/>
    <w:rsid w:val="00221721"/>
    <w:rsid w:val="002C79E6"/>
    <w:rsid w:val="002F3AE9"/>
    <w:rsid w:val="003804CC"/>
    <w:rsid w:val="00557009"/>
    <w:rsid w:val="005C199E"/>
    <w:rsid w:val="00664C1A"/>
    <w:rsid w:val="0087407D"/>
    <w:rsid w:val="00A417C1"/>
    <w:rsid w:val="00B12BA3"/>
    <w:rsid w:val="00B863FB"/>
    <w:rsid w:val="00B86440"/>
    <w:rsid w:val="00BB2D6F"/>
    <w:rsid w:val="00BB5752"/>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AC2ED"/>
  <w15:chartTrackingRefBased/>
  <w15:docId w15:val="{00D72A26-FFD4-4D1A-963F-ECB3BFB0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toj</dc:creator>
  <cp:keywords/>
  <dc:description/>
  <cp:lastModifiedBy>joseph toj</cp:lastModifiedBy>
  <cp:revision>2</cp:revision>
  <dcterms:created xsi:type="dcterms:W3CDTF">2025-03-03T04:55:00Z</dcterms:created>
  <dcterms:modified xsi:type="dcterms:W3CDTF">2025-03-03T04:55:00Z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